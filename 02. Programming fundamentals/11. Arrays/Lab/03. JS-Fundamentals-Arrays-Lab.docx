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28B" w:rsidRDefault="0073728B" w:rsidP="0073728B">
      <w:pPr>
        <w:pStyle w:val="Heading1"/>
        <w:jc w:val="center"/>
      </w:pPr>
      <w:r>
        <w:t>Lab: Arrays</w:t>
      </w:r>
    </w:p>
    <w:p w:rsidR="0073728B" w:rsidRDefault="0073728B" w:rsidP="0073728B">
      <w:r>
        <w:rPr>
          <w:sz w:val="24"/>
          <w:szCs w:val="24"/>
        </w:rPr>
        <w:t xml:space="preserve">Problems for in-class lab for the </w:t>
      </w:r>
      <w:hyperlink r:id="rId8" w:history="1">
        <w:r w:rsidRPr="00B65953">
          <w:rPr>
            <w:rStyle w:val="Hyperlink"/>
            <w:rFonts w:ascii="Segoe UI" w:hAnsi="Segoe UI" w:cs="Segoe UI"/>
            <w:sz w:val="21"/>
            <w:szCs w:val="21"/>
            <w:shd w:val="clear" w:color="auto" w:fill="F7F9FA"/>
          </w:rPr>
          <w:t>Course instance - JS Fundamentals - May 2019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Submit your solutions in </w:t>
      </w:r>
      <w:r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at: </w:t>
      </w:r>
      <w:r w:rsidRPr="008D6AD5">
        <w:rPr>
          <w:rStyle w:val="Hyperlink"/>
          <w:sz w:val="24"/>
          <w:szCs w:val="24"/>
        </w:rPr>
        <w:t xml:space="preserve"> </w:t>
      </w:r>
      <w:hyperlink r:id="rId9" w:history="1">
        <w:r w:rsidRPr="008D6AD5">
          <w:rPr>
            <w:rStyle w:val="Hyperlink"/>
            <w:sz w:val="24"/>
            <w:szCs w:val="24"/>
          </w:rPr>
          <w:t>Arrays-Lab</w:t>
        </w:r>
      </w:hyperlink>
      <w:r>
        <w:t xml:space="preserve"> </w:t>
      </w:r>
    </w:p>
    <w:p w:rsidR="0073728B" w:rsidRPr="00462D3E" w:rsidRDefault="0073728B" w:rsidP="0073728B">
      <w:pPr>
        <w:pStyle w:val="Heading2"/>
        <w:ind w:left="360" w:hanging="360"/>
      </w:pPr>
      <w:r>
        <w:t>Sum First and Last Array E</w:t>
      </w:r>
      <w:r w:rsidRPr="00462D3E">
        <w:t>lements</w:t>
      </w:r>
    </w:p>
    <w:p w:rsidR="0073728B" w:rsidRPr="008D6AD5" w:rsidRDefault="0073728B" w:rsidP="0073728B">
      <w:pPr>
        <w:rPr>
          <w:lang w:val="bg-BG"/>
        </w:rPr>
      </w:pPr>
      <w:r w:rsidRPr="00972B48">
        <w:t xml:space="preserve">Write a </w:t>
      </w:r>
      <w:r w:rsidRPr="00B57AE4">
        <w:rPr>
          <w:b/>
        </w:rPr>
        <w:t>function</w:t>
      </w:r>
      <w:r w:rsidRPr="00972B48">
        <w:t xml:space="preserve"> that receives </w:t>
      </w:r>
      <w:r>
        <w:t xml:space="preserve">an </w:t>
      </w:r>
      <w:r w:rsidRPr="00B57AE4">
        <w:rPr>
          <w:b/>
        </w:rPr>
        <w:t>array of strings</w:t>
      </w:r>
      <w:r>
        <w:t xml:space="preserve"> and prints the sum of first and </w:t>
      </w:r>
      <w:r w:rsidRPr="00B57AE4">
        <w:rPr>
          <w:b/>
        </w:rPr>
        <w:t>last</w:t>
      </w:r>
      <w:r>
        <w:t xml:space="preserve"> element in that array.</w:t>
      </w:r>
    </w:p>
    <w:p w:rsidR="0073728B" w:rsidRDefault="0073728B" w:rsidP="0073728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6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1800"/>
      </w:tblGrid>
      <w:tr w:rsidR="0073728B" w:rsidRPr="004C40B4" w:rsidTr="00D272EC">
        <w:tc>
          <w:tcPr>
            <w:tcW w:w="2852" w:type="dxa"/>
            <w:shd w:val="clear" w:color="auto" w:fill="D9D9D9" w:themeFill="background1" w:themeFillShade="D9"/>
            <w:vAlign w:val="center"/>
          </w:tcPr>
          <w:p w:rsidR="0073728B" w:rsidRPr="00927CBC" w:rsidRDefault="0073728B" w:rsidP="00D272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73728B" w:rsidRPr="00927CBC" w:rsidRDefault="0073728B" w:rsidP="00D272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3728B" w:rsidRPr="00874314" w:rsidTr="00D272EC">
        <w:tc>
          <w:tcPr>
            <w:tcW w:w="2852" w:type="dxa"/>
            <w:vAlign w:val="center"/>
          </w:tcPr>
          <w:p w:rsidR="0073728B" w:rsidRPr="0085277C" w:rsidRDefault="0073728B" w:rsidP="00D272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['20', '30', '40']</w:t>
            </w:r>
          </w:p>
        </w:tc>
        <w:tc>
          <w:tcPr>
            <w:tcW w:w="1800" w:type="dxa"/>
            <w:vAlign w:val="center"/>
          </w:tcPr>
          <w:p w:rsidR="0073728B" w:rsidRPr="0085277C" w:rsidRDefault="0073728B" w:rsidP="00D272EC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60</w:t>
            </w:r>
          </w:p>
        </w:tc>
      </w:tr>
      <w:tr w:rsidR="0073728B" w:rsidRPr="00874314" w:rsidTr="00D272EC">
        <w:tc>
          <w:tcPr>
            <w:tcW w:w="2852" w:type="dxa"/>
            <w:vAlign w:val="center"/>
          </w:tcPr>
          <w:p w:rsidR="0073728B" w:rsidRPr="0085277C" w:rsidRDefault="0073728B" w:rsidP="00D272EC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['10', '17', '22', '33']</w:t>
            </w:r>
          </w:p>
        </w:tc>
        <w:tc>
          <w:tcPr>
            <w:tcW w:w="1800" w:type="dxa"/>
            <w:vAlign w:val="center"/>
          </w:tcPr>
          <w:p w:rsidR="0073728B" w:rsidRPr="0085277C" w:rsidRDefault="0073728B" w:rsidP="00D272EC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43</w:t>
            </w:r>
          </w:p>
        </w:tc>
      </w:tr>
      <w:tr w:rsidR="0073728B" w:rsidRPr="00874314" w:rsidTr="00D272EC">
        <w:tc>
          <w:tcPr>
            <w:tcW w:w="2852" w:type="dxa"/>
            <w:vAlign w:val="center"/>
          </w:tcPr>
          <w:p w:rsidR="0073728B" w:rsidRDefault="0073728B" w:rsidP="00D272EC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['11', '58', '69']</w:t>
            </w:r>
          </w:p>
        </w:tc>
        <w:tc>
          <w:tcPr>
            <w:tcW w:w="1800" w:type="dxa"/>
            <w:vAlign w:val="center"/>
          </w:tcPr>
          <w:p w:rsidR="0073728B" w:rsidRDefault="0073728B" w:rsidP="00D272EC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80</w:t>
            </w:r>
          </w:p>
        </w:tc>
      </w:tr>
    </w:tbl>
    <w:p w:rsidR="0073728B" w:rsidRDefault="0073728B" w:rsidP="0073728B">
      <w:pPr>
        <w:pStyle w:val="Heading3"/>
      </w:pPr>
      <w:r>
        <w:t>Hints</w:t>
      </w:r>
    </w:p>
    <w:p w:rsidR="0073728B" w:rsidRDefault="0073728B" w:rsidP="0073728B">
      <w:r>
        <w:t>Use the Number function.</w:t>
      </w:r>
    </w:p>
    <w:p w:rsidR="0073728B" w:rsidRDefault="0073728B" w:rsidP="0073728B">
      <w:r>
        <w:rPr>
          <w:noProof/>
          <w:lang w:val="bg-BG" w:eastAsia="bg-BG"/>
        </w:rPr>
        <w:drawing>
          <wp:inline distT="0" distB="0" distL="0" distR="0" wp14:anchorId="3F05880E" wp14:editId="52415814">
            <wp:extent cx="3269674" cy="998558"/>
            <wp:effectExtent l="19050" t="19050" r="26035" b="114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2991" cy="999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728B" w:rsidRPr="00462D3E" w:rsidRDefault="0073728B" w:rsidP="0073728B">
      <w:pPr>
        <w:pStyle w:val="Heading2"/>
        <w:ind w:left="360" w:hanging="360"/>
      </w:pPr>
      <w:r w:rsidRPr="00462D3E">
        <w:t xml:space="preserve">Day of </w:t>
      </w:r>
      <w:r>
        <w:t>W</w:t>
      </w:r>
      <w:r w:rsidRPr="00462D3E">
        <w:t>eek</w:t>
      </w:r>
    </w:p>
    <w:p w:rsidR="0073728B" w:rsidRPr="00552026" w:rsidRDefault="0073728B" w:rsidP="0073728B">
      <w:pPr>
        <w:rPr>
          <w:lang w:eastAsia="bg-BG"/>
        </w:rPr>
      </w:pPr>
      <w:r w:rsidRPr="00552026">
        <w:rPr>
          <w:lang w:eastAsia="bg-BG"/>
        </w:rPr>
        <w:t>Write a program which re</w:t>
      </w:r>
      <w:r>
        <w:rPr>
          <w:lang w:eastAsia="bg-BG"/>
        </w:rPr>
        <w:t xml:space="preserve">ceives a </w:t>
      </w:r>
      <w:r w:rsidRPr="00552026">
        <w:rPr>
          <w:b/>
          <w:lang w:eastAsia="bg-BG"/>
        </w:rPr>
        <w:t>number</w:t>
      </w:r>
      <w:r>
        <w:rPr>
          <w:lang w:eastAsia="bg-BG"/>
        </w:rPr>
        <w:t xml:space="preserve"> and prints the corresponding </w:t>
      </w:r>
      <w:r w:rsidRPr="00552026">
        <w:rPr>
          <w:lang w:eastAsia="bg-BG"/>
        </w:rPr>
        <w:t>name of the day of week</w:t>
      </w:r>
      <w:r>
        <w:rPr>
          <w:lang w:eastAsia="bg-BG"/>
        </w:rPr>
        <w:t>. If the number is not a valid day, print '</w:t>
      </w:r>
      <w:r w:rsidRPr="00552026">
        <w:rPr>
          <w:b/>
          <w:lang w:eastAsia="bg-BG"/>
        </w:rPr>
        <w:t>Invalid day!</w:t>
      </w:r>
      <w:r>
        <w:rPr>
          <w:lang w:eastAsia="bg-BG"/>
        </w:rPr>
        <w:t>'.</w:t>
      </w:r>
    </w:p>
    <w:p w:rsidR="0073728B" w:rsidRDefault="0073728B" w:rsidP="0073728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2"/>
        <w:gridCol w:w="2880"/>
      </w:tblGrid>
      <w:tr w:rsidR="0073728B" w:rsidRPr="004C40B4" w:rsidTr="00D272EC">
        <w:tc>
          <w:tcPr>
            <w:tcW w:w="2582" w:type="dxa"/>
            <w:shd w:val="clear" w:color="auto" w:fill="D9D9D9" w:themeFill="background1" w:themeFillShade="D9"/>
            <w:vAlign w:val="center"/>
          </w:tcPr>
          <w:p w:rsidR="0073728B" w:rsidRPr="00927CBC" w:rsidRDefault="0073728B" w:rsidP="00D272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:rsidR="0073728B" w:rsidRPr="00927CBC" w:rsidRDefault="0073728B" w:rsidP="00D272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3728B" w:rsidRPr="00874314" w:rsidTr="00D272EC">
        <w:tc>
          <w:tcPr>
            <w:tcW w:w="2582" w:type="dxa"/>
            <w:vAlign w:val="center"/>
          </w:tcPr>
          <w:p w:rsidR="0073728B" w:rsidRPr="0085277C" w:rsidRDefault="0073728B" w:rsidP="00D272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2880" w:type="dxa"/>
            <w:vAlign w:val="center"/>
          </w:tcPr>
          <w:p w:rsidR="0073728B" w:rsidRPr="0085277C" w:rsidRDefault="0073728B" w:rsidP="00D272EC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Wednesday</w:t>
            </w:r>
          </w:p>
        </w:tc>
      </w:tr>
      <w:tr w:rsidR="0073728B" w:rsidRPr="00874314" w:rsidTr="00D272EC">
        <w:tc>
          <w:tcPr>
            <w:tcW w:w="2582" w:type="dxa"/>
            <w:vAlign w:val="center"/>
          </w:tcPr>
          <w:p w:rsidR="0073728B" w:rsidRDefault="0073728B" w:rsidP="00D272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2880" w:type="dxa"/>
            <w:vAlign w:val="center"/>
          </w:tcPr>
          <w:p w:rsidR="0073728B" w:rsidRDefault="0073728B" w:rsidP="00D272EC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Saturday</w:t>
            </w:r>
          </w:p>
        </w:tc>
      </w:tr>
      <w:tr w:rsidR="0073728B" w:rsidRPr="00874314" w:rsidTr="00D272EC">
        <w:tc>
          <w:tcPr>
            <w:tcW w:w="2582" w:type="dxa"/>
            <w:vAlign w:val="center"/>
          </w:tcPr>
          <w:p w:rsidR="0073728B" w:rsidRPr="0085277C" w:rsidRDefault="0073728B" w:rsidP="00D272EC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11</w:t>
            </w:r>
          </w:p>
        </w:tc>
        <w:tc>
          <w:tcPr>
            <w:tcW w:w="2880" w:type="dxa"/>
            <w:vAlign w:val="center"/>
          </w:tcPr>
          <w:p w:rsidR="0073728B" w:rsidRPr="0085277C" w:rsidRDefault="0073728B" w:rsidP="00D272EC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Invalid day!</w:t>
            </w:r>
          </w:p>
        </w:tc>
      </w:tr>
    </w:tbl>
    <w:p w:rsidR="0073728B" w:rsidRDefault="0073728B" w:rsidP="0073728B">
      <w:pPr>
        <w:pStyle w:val="Heading3"/>
      </w:pPr>
      <w:r>
        <w:lastRenderedPageBreak/>
        <w:t>Hints</w:t>
      </w:r>
    </w:p>
    <w:p w:rsidR="0073728B" w:rsidRDefault="0073728B" w:rsidP="0073728B">
      <w:r w:rsidRPr="00FC631C">
        <w:rPr>
          <w:noProof/>
          <w:lang w:val="bg-BG" w:eastAsia="bg-BG"/>
        </w:rPr>
        <w:drawing>
          <wp:inline distT="0" distB="0" distL="0" distR="0" wp14:anchorId="2FDCCCAF" wp14:editId="44A5321C">
            <wp:extent cx="4239490" cy="1625080"/>
            <wp:effectExtent l="19050" t="19050" r="27940" b="13335"/>
            <wp:docPr id="1" name="Picture 1" descr="C:\Users\v\AppData\Local\Microsoft\Windows\INetCache\Content.Word\PhHgc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v\AppData\Local\Microsoft\Windows\INetCache\Content.Word\PhHgc6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" t="3081" r="-551" b="-561"/>
                    <a:stretch/>
                  </pic:blipFill>
                  <pic:spPr bwMode="auto">
                    <a:xfrm>
                      <a:off x="0" y="0"/>
                      <a:ext cx="4253994" cy="163064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728B" w:rsidRDefault="0073728B" w:rsidP="0073728B">
      <w:pPr>
        <w:pStyle w:val="Heading2"/>
        <w:ind w:left="360" w:hanging="360"/>
        <w:rPr>
          <w:noProof/>
          <w:lang w:eastAsia="bg-BG"/>
        </w:rPr>
      </w:pPr>
      <w:r>
        <w:rPr>
          <w:noProof/>
          <w:lang w:eastAsia="bg-BG"/>
        </w:rPr>
        <w:t>Reverse an Array of Numbers</w:t>
      </w:r>
    </w:p>
    <w:p w:rsidR="0073728B" w:rsidRDefault="0073728B" w:rsidP="0073728B">
      <w:pPr>
        <w:rPr>
          <w:lang w:eastAsia="bg-BG"/>
        </w:rPr>
      </w:pPr>
      <w:r w:rsidRPr="002B440E">
        <w:rPr>
          <w:lang w:eastAsia="bg-BG"/>
        </w:rPr>
        <w:t xml:space="preserve">Receive a number </w:t>
      </w:r>
      <w:r w:rsidRPr="002B440E">
        <w:rPr>
          <w:b/>
          <w:bCs/>
          <w:lang w:eastAsia="bg-BG"/>
        </w:rPr>
        <w:t>n</w:t>
      </w:r>
      <w:r w:rsidRPr="002B440E">
        <w:rPr>
          <w:lang w:eastAsia="bg-BG"/>
        </w:rPr>
        <w:t xml:space="preserve"> and an </w:t>
      </w:r>
      <w:r w:rsidRPr="002B440E">
        <w:rPr>
          <w:b/>
          <w:bCs/>
          <w:lang w:eastAsia="bg-BG"/>
        </w:rPr>
        <w:t>array</w:t>
      </w:r>
      <w:r w:rsidRPr="002B440E">
        <w:rPr>
          <w:lang w:eastAsia="bg-BG"/>
        </w:rPr>
        <w:t xml:space="preserve"> of elements, </w:t>
      </w:r>
      <w:r w:rsidRPr="002B440E">
        <w:rPr>
          <w:b/>
          <w:bCs/>
          <w:lang w:eastAsia="bg-BG"/>
        </w:rPr>
        <w:t>create</w:t>
      </w:r>
      <w:r w:rsidRPr="002B440E">
        <w:rPr>
          <w:lang w:eastAsia="bg-BG"/>
        </w:rPr>
        <w:t xml:space="preserve"> a </w:t>
      </w:r>
      <w:r w:rsidRPr="002B440E">
        <w:rPr>
          <w:b/>
          <w:bCs/>
          <w:lang w:eastAsia="bg-BG"/>
        </w:rPr>
        <w:t>new</w:t>
      </w:r>
      <w:r w:rsidRPr="002B440E">
        <w:rPr>
          <w:lang w:eastAsia="bg-BG"/>
        </w:rPr>
        <w:t xml:space="preserve"> array with </w:t>
      </w:r>
      <w:r w:rsidRPr="002B440E">
        <w:rPr>
          <w:b/>
          <w:bCs/>
          <w:lang w:eastAsia="bg-BG"/>
        </w:rPr>
        <w:t>n</w:t>
      </w:r>
      <w:r>
        <w:rPr>
          <w:lang w:eastAsia="bg-BG"/>
        </w:rPr>
        <w:t xml:space="preserve"> </w:t>
      </w:r>
      <w:r w:rsidRPr="002B440E">
        <w:rPr>
          <w:lang w:eastAsia="bg-BG"/>
        </w:rPr>
        <w:t xml:space="preserve">numbers, </w:t>
      </w:r>
      <w:r w:rsidRPr="002B440E">
        <w:rPr>
          <w:b/>
          <w:bCs/>
          <w:lang w:eastAsia="bg-BG"/>
        </w:rPr>
        <w:t>reverse</w:t>
      </w:r>
      <w:r w:rsidRPr="002B440E">
        <w:rPr>
          <w:lang w:eastAsia="bg-BG"/>
        </w:rPr>
        <w:t xml:space="preserve"> it and print its elements on a single line, space-separated</w:t>
      </w:r>
      <w:r>
        <w:rPr>
          <w:lang w:eastAsia="bg-BG"/>
        </w:rPr>
        <w:t>.</w:t>
      </w:r>
    </w:p>
    <w:p w:rsidR="0073728B" w:rsidRDefault="0073728B" w:rsidP="0073728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0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3690"/>
      </w:tblGrid>
      <w:tr w:rsidR="0073728B" w:rsidRPr="004C40B4" w:rsidTr="00D272EC">
        <w:tc>
          <w:tcPr>
            <w:tcW w:w="3392" w:type="dxa"/>
            <w:shd w:val="clear" w:color="auto" w:fill="D9D9D9" w:themeFill="background1" w:themeFillShade="D9"/>
            <w:vAlign w:val="center"/>
          </w:tcPr>
          <w:p w:rsidR="0073728B" w:rsidRPr="00927CBC" w:rsidRDefault="0073728B" w:rsidP="00D272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:rsidR="0073728B" w:rsidRPr="00927CBC" w:rsidRDefault="0073728B" w:rsidP="00D272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3728B" w:rsidRPr="00874314" w:rsidTr="00D272EC">
        <w:trPr>
          <w:trHeight w:val="356"/>
        </w:trPr>
        <w:tc>
          <w:tcPr>
            <w:tcW w:w="3392" w:type="dxa"/>
            <w:vAlign w:val="center"/>
          </w:tcPr>
          <w:p w:rsidR="0073728B" w:rsidRPr="0085277C" w:rsidRDefault="0073728B" w:rsidP="00D272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3, [10, 20, 30, 40, 50]</w:t>
            </w:r>
          </w:p>
        </w:tc>
        <w:tc>
          <w:tcPr>
            <w:tcW w:w="3690" w:type="dxa"/>
            <w:vAlign w:val="center"/>
          </w:tcPr>
          <w:p w:rsidR="0073728B" w:rsidRPr="0085277C" w:rsidRDefault="0073728B" w:rsidP="00D272EC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30 20 10</w:t>
            </w:r>
          </w:p>
        </w:tc>
      </w:tr>
      <w:tr w:rsidR="0073728B" w:rsidRPr="00874314" w:rsidTr="00D272EC">
        <w:tc>
          <w:tcPr>
            <w:tcW w:w="3392" w:type="dxa"/>
            <w:vAlign w:val="center"/>
          </w:tcPr>
          <w:p w:rsidR="0073728B" w:rsidRPr="0085277C" w:rsidRDefault="0073728B" w:rsidP="00D272EC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4, [-1, 20, 99, 5]</w:t>
            </w:r>
          </w:p>
        </w:tc>
        <w:tc>
          <w:tcPr>
            <w:tcW w:w="3690" w:type="dxa"/>
            <w:vAlign w:val="center"/>
          </w:tcPr>
          <w:p w:rsidR="0073728B" w:rsidRPr="0085277C" w:rsidRDefault="0073728B" w:rsidP="00D272EC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5 99 20 -1</w:t>
            </w:r>
          </w:p>
        </w:tc>
      </w:tr>
      <w:tr w:rsidR="0073728B" w:rsidRPr="00874314" w:rsidTr="00D272EC">
        <w:tc>
          <w:tcPr>
            <w:tcW w:w="3392" w:type="dxa"/>
            <w:vAlign w:val="center"/>
          </w:tcPr>
          <w:p w:rsidR="0073728B" w:rsidRDefault="0073728B" w:rsidP="00D272EC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2, [66, 43, 75, 89, 47]</w:t>
            </w:r>
          </w:p>
        </w:tc>
        <w:tc>
          <w:tcPr>
            <w:tcW w:w="3690" w:type="dxa"/>
            <w:vAlign w:val="center"/>
          </w:tcPr>
          <w:p w:rsidR="0073728B" w:rsidRDefault="0073728B" w:rsidP="00D272EC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43 66</w:t>
            </w:r>
          </w:p>
        </w:tc>
      </w:tr>
    </w:tbl>
    <w:p w:rsidR="0073728B" w:rsidRDefault="0073728B" w:rsidP="0073728B">
      <w:pPr>
        <w:pStyle w:val="Heading3"/>
        <w:rPr>
          <w:lang w:eastAsia="bg-BG"/>
        </w:rPr>
      </w:pPr>
      <w:r>
        <w:rPr>
          <w:lang w:eastAsia="bg-BG"/>
        </w:rPr>
        <w:t>Hints</w:t>
      </w:r>
    </w:p>
    <w:p w:rsidR="0073728B" w:rsidRDefault="0073728B" w:rsidP="0073728B">
      <w:pPr>
        <w:rPr>
          <w:lang w:eastAsia="bg-BG"/>
        </w:rPr>
      </w:pPr>
      <w:r>
        <w:rPr>
          <w:lang w:eastAsia="bg-BG"/>
        </w:rPr>
        <w:t xml:space="preserve">Use </w:t>
      </w:r>
      <w:r w:rsidRPr="00FC631C">
        <w:rPr>
          <w:b/>
          <w:lang w:eastAsia="bg-BG"/>
        </w:rPr>
        <w:t>push</w:t>
      </w:r>
      <w:r>
        <w:rPr>
          <w:lang w:eastAsia="bg-BG"/>
        </w:rPr>
        <w:t xml:space="preserve"> to add elements inside the new array.</w:t>
      </w:r>
      <w:r>
        <w:rPr>
          <w:noProof/>
          <w:lang w:val="bg-BG" w:eastAsia="bg-BG"/>
        </w:rPr>
        <w:drawing>
          <wp:inline distT="0" distB="0" distL="0" distR="0" wp14:anchorId="10804287" wp14:editId="2384ED2B">
            <wp:extent cx="3262744" cy="1290058"/>
            <wp:effectExtent l="19050" t="19050" r="13970" b="24765"/>
            <wp:docPr id="35" name="Picture 1" descr="ldpJS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dpJSA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744" cy="1290058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3728B" w:rsidRDefault="0073728B" w:rsidP="0073728B">
      <w:pPr>
        <w:rPr>
          <w:lang w:eastAsia="bg-BG"/>
        </w:rPr>
      </w:pPr>
      <w:r>
        <w:rPr>
          <w:lang w:eastAsia="bg-BG"/>
        </w:rPr>
        <w:t xml:space="preserve">Use </w:t>
      </w:r>
      <w:r w:rsidRPr="00FC631C">
        <w:rPr>
          <w:b/>
          <w:lang w:eastAsia="bg-BG"/>
        </w:rPr>
        <w:t>string interpolation</w:t>
      </w:r>
      <w:r>
        <w:rPr>
          <w:lang w:eastAsia="bg-BG"/>
        </w:rPr>
        <w:t xml:space="preserve"> for the output.</w:t>
      </w:r>
    </w:p>
    <w:p w:rsidR="0073728B" w:rsidRDefault="0073728B" w:rsidP="0073728B">
      <w:pPr>
        <w:rPr>
          <w:lang w:eastAsia="bg-BG"/>
        </w:rPr>
      </w:pPr>
      <w:r>
        <w:rPr>
          <w:noProof/>
          <w:lang w:val="bg-BG" w:eastAsia="bg-BG"/>
        </w:rPr>
        <w:drawing>
          <wp:inline distT="0" distB="0" distL="0" distR="0" wp14:anchorId="3D8B3FF8" wp14:editId="2221F386">
            <wp:extent cx="3954054" cy="1278846"/>
            <wp:effectExtent l="19050" t="19050" r="8890" b="17145"/>
            <wp:docPr id="36" name="Picture 2" descr="Xnq0r5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nq0r5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970" cy="128367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3728B" w:rsidRDefault="0073728B" w:rsidP="0073728B">
      <w:pPr>
        <w:pStyle w:val="Heading2"/>
        <w:ind w:left="360" w:hanging="360"/>
        <w:rPr>
          <w:lang w:eastAsia="bg-BG"/>
        </w:rPr>
      </w:pPr>
      <w:r>
        <w:rPr>
          <w:lang w:eastAsia="bg-BG"/>
        </w:rPr>
        <w:lastRenderedPageBreak/>
        <w:t>Reverse an Array of Strings</w:t>
      </w:r>
    </w:p>
    <w:p w:rsidR="0073728B" w:rsidRDefault="0073728B" w:rsidP="0073728B">
      <w:pPr>
        <w:rPr>
          <w:lang w:eastAsia="bg-BG"/>
        </w:rPr>
      </w:pPr>
      <w:r w:rsidRPr="00994EC3">
        <w:rPr>
          <w:lang w:eastAsia="bg-BG"/>
        </w:rPr>
        <w:t xml:space="preserve">Receive an </w:t>
      </w:r>
      <w:r w:rsidRPr="00994EC3">
        <w:rPr>
          <w:b/>
          <w:lang w:eastAsia="bg-BG"/>
        </w:rPr>
        <w:t>array of strings</w:t>
      </w:r>
      <w:r w:rsidRPr="00994EC3">
        <w:rPr>
          <w:lang w:eastAsia="bg-BG"/>
        </w:rPr>
        <w:t xml:space="preserve"> (space</w:t>
      </w:r>
      <w:r>
        <w:rPr>
          <w:lang w:eastAsia="bg-BG"/>
        </w:rPr>
        <w:t xml:space="preserve"> separated values), reverse it and print its elements. </w:t>
      </w:r>
      <w:r w:rsidRPr="00460182">
        <w:rPr>
          <w:b/>
          <w:lang w:eastAsia="bg-BG"/>
        </w:rPr>
        <w:t>Swap</w:t>
      </w:r>
      <w:r>
        <w:rPr>
          <w:lang w:eastAsia="bg-BG"/>
        </w:rPr>
        <w:t xml:space="preserve"> elements. For example the </w:t>
      </w:r>
      <w:r w:rsidRPr="00460182">
        <w:rPr>
          <w:b/>
          <w:lang w:eastAsia="bg-BG"/>
        </w:rPr>
        <w:t>first element should be last</w:t>
      </w:r>
      <w:r>
        <w:rPr>
          <w:lang w:eastAsia="bg-BG"/>
        </w:rPr>
        <w:t xml:space="preserve"> and the </w:t>
      </w:r>
      <w:r w:rsidRPr="00460182">
        <w:rPr>
          <w:b/>
          <w:lang w:eastAsia="bg-BG"/>
        </w:rPr>
        <w:t>last element should be first</w:t>
      </w:r>
      <w:r>
        <w:rPr>
          <w:b/>
          <w:lang w:eastAsia="bg-BG"/>
        </w:rPr>
        <w:t xml:space="preserve"> </w:t>
      </w:r>
      <w:r w:rsidRPr="00460182">
        <w:rPr>
          <w:lang w:eastAsia="bg-BG"/>
        </w:rPr>
        <w:t>etc</w:t>
      </w:r>
      <w:r>
        <w:rPr>
          <w:lang w:eastAsia="bg-BG"/>
        </w:rPr>
        <w:t>.</w:t>
      </w:r>
    </w:p>
    <w:p w:rsidR="0073728B" w:rsidRDefault="0073728B" w:rsidP="0073728B">
      <w:pPr>
        <w:pStyle w:val="Heading3"/>
        <w:rPr>
          <w:lang w:eastAsia="bg-BG"/>
        </w:rPr>
      </w:pPr>
      <w:r>
        <w:rPr>
          <w:lang w:eastAsia="bg-BG"/>
        </w:rPr>
        <w:t>Examples</w:t>
      </w:r>
    </w:p>
    <w:tbl>
      <w:tblPr>
        <w:tblStyle w:val="TableGrid"/>
        <w:tblW w:w="72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52"/>
        <w:gridCol w:w="3510"/>
      </w:tblGrid>
      <w:tr w:rsidR="0073728B" w:rsidRPr="004C40B4" w:rsidTr="00D272EC">
        <w:tc>
          <w:tcPr>
            <w:tcW w:w="3752" w:type="dxa"/>
            <w:shd w:val="clear" w:color="auto" w:fill="D9D9D9" w:themeFill="background1" w:themeFillShade="D9"/>
            <w:vAlign w:val="center"/>
          </w:tcPr>
          <w:p w:rsidR="0073728B" w:rsidRPr="00927CBC" w:rsidRDefault="0073728B" w:rsidP="00D272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  <w:vAlign w:val="center"/>
          </w:tcPr>
          <w:p w:rsidR="0073728B" w:rsidRPr="00927CBC" w:rsidRDefault="0073728B" w:rsidP="00D272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3728B" w:rsidRPr="00874314" w:rsidTr="00D272EC">
        <w:trPr>
          <w:trHeight w:val="356"/>
        </w:trPr>
        <w:tc>
          <w:tcPr>
            <w:tcW w:w="3752" w:type="dxa"/>
            <w:vAlign w:val="center"/>
          </w:tcPr>
          <w:p w:rsidR="0073728B" w:rsidRPr="0085277C" w:rsidRDefault="0073728B" w:rsidP="00D272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['a', 'b', 'c', 'd', 'e']</w:t>
            </w:r>
          </w:p>
        </w:tc>
        <w:tc>
          <w:tcPr>
            <w:tcW w:w="3510" w:type="dxa"/>
            <w:vAlign w:val="center"/>
          </w:tcPr>
          <w:p w:rsidR="0073728B" w:rsidRPr="0085277C" w:rsidRDefault="0073728B" w:rsidP="00D272EC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eastAsia="Times New Roman" w:cstheme="minorHAnsi"/>
                <w:color w:val="000000"/>
              </w:rPr>
              <w:t xml:space="preserve">e d c b a </w:t>
            </w:r>
          </w:p>
        </w:tc>
      </w:tr>
      <w:tr w:rsidR="0073728B" w:rsidRPr="00874314" w:rsidTr="00D272EC">
        <w:tc>
          <w:tcPr>
            <w:tcW w:w="3752" w:type="dxa"/>
            <w:vAlign w:val="center"/>
          </w:tcPr>
          <w:p w:rsidR="0073728B" w:rsidRPr="0085277C" w:rsidRDefault="0073728B" w:rsidP="00D272EC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eastAsia="Times New Roman" w:cstheme="minorHAnsi"/>
                <w:noProof/>
                <w:color w:val="000000"/>
              </w:rPr>
              <w:t>['abc', 'def', 'hig', 'klm', 'nop']</w:t>
            </w:r>
          </w:p>
        </w:tc>
        <w:tc>
          <w:tcPr>
            <w:tcW w:w="3510" w:type="dxa"/>
            <w:vAlign w:val="center"/>
          </w:tcPr>
          <w:p w:rsidR="0073728B" w:rsidRPr="0085277C" w:rsidRDefault="0073728B" w:rsidP="00D272EC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eastAsia="Times New Roman" w:cstheme="minorHAnsi"/>
                <w:noProof/>
                <w:color w:val="000000"/>
              </w:rPr>
              <w:t>nop klm hig def abc</w:t>
            </w:r>
          </w:p>
        </w:tc>
      </w:tr>
      <w:tr w:rsidR="0073728B" w:rsidRPr="00874314" w:rsidTr="00D272EC">
        <w:tc>
          <w:tcPr>
            <w:tcW w:w="3752" w:type="dxa"/>
            <w:vAlign w:val="center"/>
          </w:tcPr>
          <w:p w:rsidR="0073728B" w:rsidRDefault="0073728B" w:rsidP="00D272EC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eastAsia="Times New Roman" w:cstheme="minorHAnsi"/>
                <w:noProof/>
                <w:color w:val="000000"/>
              </w:rPr>
              <w:t>['33', '123', '0', 'dd']</w:t>
            </w:r>
          </w:p>
        </w:tc>
        <w:tc>
          <w:tcPr>
            <w:tcW w:w="3510" w:type="dxa"/>
            <w:vAlign w:val="center"/>
          </w:tcPr>
          <w:p w:rsidR="0073728B" w:rsidRDefault="0073728B" w:rsidP="00D272EC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eastAsia="Times New Roman" w:cstheme="minorHAnsi"/>
                <w:noProof/>
                <w:color w:val="000000"/>
              </w:rPr>
              <w:t>dd 0 123 33</w:t>
            </w:r>
          </w:p>
        </w:tc>
      </w:tr>
    </w:tbl>
    <w:p w:rsidR="0073728B" w:rsidRDefault="0073728B" w:rsidP="0073728B">
      <w:pPr>
        <w:pStyle w:val="Heading3"/>
        <w:rPr>
          <w:lang w:eastAsia="bg-BG"/>
        </w:rPr>
      </w:pPr>
      <w:r>
        <w:rPr>
          <w:lang w:eastAsia="bg-BG"/>
        </w:rPr>
        <w:t>Hints</w:t>
      </w:r>
    </w:p>
    <w:p w:rsidR="0073728B" w:rsidRDefault="0073728B" w:rsidP="0073728B">
      <w:pPr>
        <w:rPr>
          <w:lang w:eastAsia="bg-BG"/>
        </w:rPr>
      </w:pPr>
      <w:r>
        <w:rPr>
          <w:lang w:eastAsia="bg-BG"/>
        </w:rPr>
        <w:t>Loop to the</w:t>
      </w:r>
      <w:r w:rsidRPr="00460182">
        <w:rPr>
          <w:b/>
          <w:lang w:eastAsia="bg-BG"/>
        </w:rPr>
        <w:t xml:space="preserve"> half-length </w:t>
      </w:r>
      <w:r>
        <w:rPr>
          <w:lang w:eastAsia="bg-BG"/>
        </w:rPr>
        <w:t xml:space="preserve">of the array. Create a </w:t>
      </w:r>
      <w:r w:rsidRPr="00460182">
        <w:rPr>
          <w:b/>
          <w:lang w:eastAsia="bg-BG"/>
        </w:rPr>
        <w:t>function</w:t>
      </w:r>
      <w:r>
        <w:rPr>
          <w:lang w:eastAsia="bg-BG"/>
        </w:rPr>
        <w:t xml:space="preserve"> to swap </w:t>
      </w:r>
      <w:r w:rsidRPr="00460182">
        <w:rPr>
          <w:b/>
          <w:lang w:eastAsia="bg-BG"/>
        </w:rPr>
        <w:t>two elements</w:t>
      </w:r>
      <w:r>
        <w:rPr>
          <w:lang w:eastAsia="bg-BG"/>
        </w:rPr>
        <w:t xml:space="preserve"> inside an array.</w:t>
      </w:r>
    </w:p>
    <w:p w:rsidR="0073728B" w:rsidRDefault="0073728B" w:rsidP="0073728B">
      <w:pPr>
        <w:rPr>
          <w:lang w:eastAsia="bg-BG"/>
        </w:rPr>
      </w:pPr>
      <w:r>
        <w:rPr>
          <w:noProof/>
          <w:lang w:val="bg-BG" w:eastAsia="bg-BG"/>
        </w:rPr>
        <w:drawing>
          <wp:inline distT="0" distB="0" distL="0" distR="0" wp14:anchorId="0B881AC6" wp14:editId="7F77CF27">
            <wp:extent cx="4702692" cy="2034884"/>
            <wp:effectExtent l="19050" t="19050" r="22225" b="22860"/>
            <wp:docPr id="2" name="Picture 3" descr="OM5lIw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M5lIwU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876" cy="20384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3728B" w:rsidRDefault="0073728B" w:rsidP="0073728B">
      <w:pPr>
        <w:pStyle w:val="Heading2"/>
        <w:ind w:left="360" w:hanging="360"/>
        <w:rPr>
          <w:lang w:eastAsia="bg-BG"/>
        </w:rPr>
      </w:pPr>
      <w:r>
        <w:rPr>
          <w:lang w:eastAsia="bg-BG"/>
        </w:rPr>
        <w:t>Sum Even Numbers</w:t>
      </w:r>
    </w:p>
    <w:p w:rsidR="0073728B" w:rsidRDefault="0073728B" w:rsidP="0073728B">
      <w:pPr>
        <w:rPr>
          <w:lang w:val="en-GB"/>
        </w:rPr>
      </w:pPr>
      <w:r>
        <w:rPr>
          <w:lang w:val="en-GB"/>
        </w:rPr>
        <w:t xml:space="preserve">Receive an </w:t>
      </w:r>
      <w:r w:rsidRPr="00F95A7D">
        <w:rPr>
          <w:b/>
          <w:lang w:val="en-GB"/>
        </w:rPr>
        <w:t>array of strings</w:t>
      </w:r>
      <w:r>
        <w:rPr>
          <w:lang w:val="en-GB"/>
        </w:rPr>
        <w:t xml:space="preserve"> parse them to </w:t>
      </w:r>
      <w:r w:rsidRPr="00F95A7D">
        <w:rPr>
          <w:b/>
          <w:lang w:val="en-GB"/>
        </w:rPr>
        <w:t>numbers</w:t>
      </w:r>
      <w:r>
        <w:rPr>
          <w:lang w:val="en-GB"/>
        </w:rPr>
        <w:t xml:space="preserve"> and sum only the </w:t>
      </w:r>
      <w:r w:rsidRPr="00F95A7D">
        <w:rPr>
          <w:b/>
          <w:lang w:val="en-GB"/>
        </w:rPr>
        <w:t>even</w:t>
      </w:r>
      <w:r>
        <w:rPr>
          <w:lang w:val="en-GB"/>
        </w:rPr>
        <w:t xml:space="preserve"> numbers.</w:t>
      </w:r>
    </w:p>
    <w:p w:rsidR="0073728B" w:rsidRDefault="0073728B" w:rsidP="0073728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2165"/>
      </w:tblGrid>
      <w:tr w:rsidR="0073728B" w:rsidRPr="004C40B4" w:rsidTr="00D272EC">
        <w:tc>
          <w:tcPr>
            <w:tcW w:w="2382" w:type="dxa"/>
            <w:shd w:val="clear" w:color="auto" w:fill="D9D9D9" w:themeFill="background1" w:themeFillShade="D9"/>
            <w:vAlign w:val="center"/>
          </w:tcPr>
          <w:p w:rsidR="0073728B" w:rsidRPr="00927CBC" w:rsidRDefault="0073728B" w:rsidP="00D272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:rsidR="0073728B" w:rsidRPr="00927CBC" w:rsidRDefault="0073728B" w:rsidP="00D272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3728B" w:rsidRPr="00874314" w:rsidTr="00D272EC">
        <w:tc>
          <w:tcPr>
            <w:tcW w:w="2382" w:type="dxa"/>
            <w:vAlign w:val="center"/>
          </w:tcPr>
          <w:p w:rsidR="0073728B" w:rsidRPr="00874314" w:rsidRDefault="0073728B" w:rsidP="00D272E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['1','2','3','4','5','6']</w:t>
            </w:r>
          </w:p>
        </w:tc>
        <w:tc>
          <w:tcPr>
            <w:tcW w:w="2977" w:type="dxa"/>
            <w:vAlign w:val="center"/>
          </w:tcPr>
          <w:p w:rsidR="0073728B" w:rsidRPr="00874314" w:rsidRDefault="0073728B" w:rsidP="00D272E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</w:tr>
      <w:tr w:rsidR="0073728B" w:rsidRPr="00874314" w:rsidTr="00D272EC">
        <w:tc>
          <w:tcPr>
            <w:tcW w:w="2382" w:type="dxa"/>
            <w:vAlign w:val="center"/>
          </w:tcPr>
          <w:p w:rsidR="0073728B" w:rsidRPr="00874314" w:rsidRDefault="0073728B" w:rsidP="00D272E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['3','5','7','9']</w:t>
            </w:r>
          </w:p>
        </w:tc>
        <w:tc>
          <w:tcPr>
            <w:tcW w:w="2977" w:type="dxa"/>
            <w:vAlign w:val="center"/>
          </w:tcPr>
          <w:p w:rsidR="0073728B" w:rsidRPr="00874314" w:rsidRDefault="0073728B" w:rsidP="00D272E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</w:tr>
      <w:tr w:rsidR="0073728B" w:rsidRPr="00874314" w:rsidTr="00D272EC">
        <w:tc>
          <w:tcPr>
            <w:tcW w:w="2382" w:type="dxa"/>
            <w:vAlign w:val="center"/>
          </w:tcPr>
          <w:p w:rsidR="0073728B" w:rsidRDefault="0073728B" w:rsidP="00D272E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['2','4','6','8','10']</w:t>
            </w:r>
          </w:p>
        </w:tc>
        <w:tc>
          <w:tcPr>
            <w:tcW w:w="2977" w:type="dxa"/>
            <w:vAlign w:val="center"/>
          </w:tcPr>
          <w:p w:rsidR="0073728B" w:rsidRDefault="0073728B" w:rsidP="00D272E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</w:t>
            </w:r>
          </w:p>
        </w:tc>
      </w:tr>
    </w:tbl>
    <w:p w:rsidR="0073728B" w:rsidRDefault="0073728B" w:rsidP="0073728B">
      <w:pPr>
        <w:pStyle w:val="Heading3"/>
      </w:pPr>
      <w:r>
        <w:t>Hints</w:t>
      </w:r>
    </w:p>
    <w:p w:rsidR="0073728B" w:rsidRDefault="0073728B" w:rsidP="0073728B">
      <w:pPr>
        <w:rPr>
          <w:lang w:val="en-GB"/>
        </w:rPr>
      </w:pPr>
      <w:r>
        <w:rPr>
          <w:lang w:val="en-GB"/>
        </w:rPr>
        <w:t xml:space="preserve">First, we receive the </w:t>
      </w:r>
      <w:r w:rsidRPr="00D86166">
        <w:rPr>
          <w:b/>
          <w:lang w:val="en-GB"/>
        </w:rPr>
        <w:t xml:space="preserve">array of strings </w:t>
      </w:r>
      <w:r>
        <w:rPr>
          <w:lang w:val="en-GB"/>
        </w:rPr>
        <w:t>and parse to numbers.</w:t>
      </w:r>
    </w:p>
    <w:p w:rsidR="0073728B" w:rsidRDefault="0073728B" w:rsidP="0073728B">
      <w:pPr>
        <w:rPr>
          <w:lang w:val="en-GB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32531856" wp14:editId="38D956D0">
            <wp:extent cx="4426528" cy="1040336"/>
            <wp:effectExtent l="19050" t="19050" r="12700" b="26670"/>
            <wp:docPr id="4" name="Picture 4" descr="mFfRtd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FfRtdh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241" cy="104191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3728B" w:rsidRDefault="0073728B" w:rsidP="0073728B">
      <w:pPr>
        <w:rPr>
          <w:lang w:val="en-GB"/>
        </w:rPr>
      </w:pPr>
      <w:r>
        <w:rPr>
          <w:lang w:val="en-GB"/>
        </w:rPr>
        <w:t>We will need a variable for the sum.</w:t>
      </w:r>
    </w:p>
    <w:p w:rsidR="0073728B" w:rsidRDefault="0073728B" w:rsidP="0073728B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04E42C8D" wp14:editId="408DDF89">
            <wp:extent cx="1615440" cy="388620"/>
            <wp:effectExtent l="19050" t="19050" r="22860" b="11430"/>
            <wp:docPr id="5" name="Picture 5" descr="wH1zbz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1zbz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38862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3728B" w:rsidRDefault="0073728B" w:rsidP="0073728B">
      <w:pPr>
        <w:rPr>
          <w:lang w:val="en-GB"/>
        </w:rPr>
      </w:pPr>
      <w:r>
        <w:rPr>
          <w:lang w:val="en-GB"/>
        </w:rPr>
        <w:t xml:space="preserve">Iterate through all elements in the array with </w:t>
      </w:r>
      <w:r w:rsidRPr="00D86166">
        <w:rPr>
          <w:b/>
          <w:lang w:val="en-GB"/>
        </w:rPr>
        <w:t>for-of</w:t>
      </w:r>
      <w:r>
        <w:rPr>
          <w:lang w:val="en-GB"/>
        </w:rPr>
        <w:t xml:space="preserve"> loop.</w:t>
      </w:r>
    </w:p>
    <w:p w:rsidR="0073728B" w:rsidRDefault="0073728B" w:rsidP="0073728B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1DC55B18" wp14:editId="374476C5">
            <wp:extent cx="2400272" cy="789220"/>
            <wp:effectExtent l="19050" t="19050" r="19685" b="11430"/>
            <wp:docPr id="6" name="Picture 6" descr="6xWw6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xWw6A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075" cy="789813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3728B" w:rsidRDefault="0073728B" w:rsidP="0073728B">
      <w:pPr>
        <w:rPr>
          <w:lang w:val="en-GB"/>
        </w:rPr>
      </w:pPr>
      <w:r>
        <w:rPr>
          <w:lang w:val="en-GB"/>
        </w:rPr>
        <w:t xml:space="preserve">Check if the number is even. </w:t>
      </w:r>
    </w:p>
    <w:p w:rsidR="0073728B" w:rsidRDefault="0073728B" w:rsidP="0073728B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588D2F3E" wp14:editId="3B5A48E5">
            <wp:extent cx="2745468" cy="1109140"/>
            <wp:effectExtent l="19050" t="19050" r="17145" b="15240"/>
            <wp:docPr id="7" name="Picture 7" descr="EeE39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eE39L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376" cy="1111123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3728B" w:rsidRDefault="0073728B" w:rsidP="0073728B">
      <w:pPr>
        <w:rPr>
          <w:lang w:val="en-GB"/>
        </w:rPr>
      </w:pPr>
      <w:r>
        <w:rPr>
          <w:lang w:val="en-GB"/>
        </w:rPr>
        <w:t>Print the total sum.</w:t>
      </w:r>
    </w:p>
    <w:p w:rsidR="0073728B" w:rsidRDefault="0073728B" w:rsidP="0073728B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11AB5E33" wp14:editId="7649784E">
            <wp:extent cx="1813560" cy="342900"/>
            <wp:effectExtent l="19050" t="19050" r="15240" b="19050"/>
            <wp:docPr id="8" name="Picture 8" descr="1p6h93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p6h93k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3429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3728B" w:rsidRDefault="0073728B" w:rsidP="0073728B">
      <w:pPr>
        <w:pStyle w:val="Heading2"/>
        <w:ind w:left="360" w:hanging="360"/>
        <w:rPr>
          <w:lang w:val="en-GB"/>
        </w:rPr>
      </w:pPr>
      <w:r>
        <w:rPr>
          <w:lang w:val="en-GB"/>
        </w:rPr>
        <w:t>Even and Odd Subtraction</w:t>
      </w:r>
    </w:p>
    <w:p w:rsidR="0073728B" w:rsidRDefault="0073728B" w:rsidP="0073728B">
      <w:pPr>
        <w:rPr>
          <w:lang w:val="en-GB"/>
        </w:rPr>
      </w:pPr>
      <w:r w:rsidRPr="004829DA">
        <w:rPr>
          <w:lang w:val="en-GB"/>
        </w:rPr>
        <w:t xml:space="preserve">Write a program that </w:t>
      </w:r>
      <w:r>
        <w:rPr>
          <w:lang w:val="en-GB"/>
        </w:rPr>
        <w:t>calculates</w:t>
      </w:r>
      <w:r w:rsidRPr="004829DA">
        <w:rPr>
          <w:lang w:val="en-GB"/>
        </w:rPr>
        <w:t xml:space="preserve"> the </w:t>
      </w:r>
      <w:r w:rsidRPr="00D73D5C">
        <w:rPr>
          <w:b/>
          <w:lang w:val="en-GB"/>
        </w:rPr>
        <w:t>difference</w:t>
      </w:r>
      <w:r w:rsidRPr="004829DA">
        <w:rPr>
          <w:lang w:val="en-GB"/>
        </w:rPr>
        <w:t xml:space="preserve"> between the sum of the even and the sum of the odd numbers in an array</w:t>
      </w:r>
      <w:r>
        <w:rPr>
          <w:lang w:val="en-GB"/>
        </w:rPr>
        <w:t>.</w:t>
      </w:r>
    </w:p>
    <w:p w:rsidR="0073728B" w:rsidRDefault="0073728B" w:rsidP="0073728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2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936"/>
        <w:gridCol w:w="2977"/>
      </w:tblGrid>
      <w:tr w:rsidR="0073728B" w:rsidRPr="004C40B4" w:rsidTr="00D272EC">
        <w:tc>
          <w:tcPr>
            <w:tcW w:w="2382" w:type="dxa"/>
            <w:shd w:val="clear" w:color="auto" w:fill="D9D9D9" w:themeFill="background1" w:themeFillShade="D9"/>
            <w:vAlign w:val="center"/>
          </w:tcPr>
          <w:p w:rsidR="0073728B" w:rsidRPr="00927CBC" w:rsidRDefault="0073728B" w:rsidP="00D272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73728B" w:rsidRPr="00927CBC" w:rsidRDefault="0073728B" w:rsidP="00D272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73728B" w:rsidRDefault="0073728B" w:rsidP="00D272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3728B" w:rsidRPr="00B76FB6" w:rsidTr="00D272EC">
        <w:tc>
          <w:tcPr>
            <w:tcW w:w="2382" w:type="dxa"/>
            <w:vAlign w:val="center"/>
          </w:tcPr>
          <w:p w:rsidR="0073728B" w:rsidRPr="00874314" w:rsidRDefault="0073728B" w:rsidP="00D272E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[1,2,3,4,5,6]</w:t>
            </w:r>
          </w:p>
        </w:tc>
        <w:tc>
          <w:tcPr>
            <w:tcW w:w="936" w:type="dxa"/>
            <w:vAlign w:val="center"/>
          </w:tcPr>
          <w:p w:rsidR="0073728B" w:rsidRPr="00874314" w:rsidRDefault="0073728B" w:rsidP="00D272E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977" w:type="dxa"/>
          </w:tcPr>
          <w:p w:rsidR="0073728B" w:rsidRDefault="0073728B" w:rsidP="00D272E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 + 4 + 6 = 12</w:t>
            </w:r>
          </w:p>
          <w:p w:rsidR="0073728B" w:rsidRDefault="0073728B" w:rsidP="00D272E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+ 3 + 5 = 9</w:t>
            </w:r>
          </w:p>
          <w:p w:rsidR="0073728B" w:rsidRDefault="0073728B" w:rsidP="00D272E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 – 9 = 3</w:t>
            </w:r>
          </w:p>
        </w:tc>
      </w:tr>
      <w:tr w:rsidR="0073728B" w:rsidRPr="00874314" w:rsidTr="00D272EC">
        <w:tc>
          <w:tcPr>
            <w:tcW w:w="2382" w:type="dxa"/>
            <w:vAlign w:val="center"/>
          </w:tcPr>
          <w:p w:rsidR="0073728B" w:rsidRPr="00874314" w:rsidRDefault="0073728B" w:rsidP="00D272E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[3,5,7,9]</w:t>
            </w:r>
          </w:p>
        </w:tc>
        <w:tc>
          <w:tcPr>
            <w:tcW w:w="936" w:type="dxa"/>
            <w:vAlign w:val="center"/>
          </w:tcPr>
          <w:p w:rsidR="0073728B" w:rsidRPr="00874314" w:rsidRDefault="0073728B" w:rsidP="00D272E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-24</w:t>
            </w:r>
          </w:p>
        </w:tc>
        <w:tc>
          <w:tcPr>
            <w:tcW w:w="2977" w:type="dxa"/>
          </w:tcPr>
          <w:p w:rsidR="0073728B" w:rsidRDefault="0073728B" w:rsidP="00D272E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73728B" w:rsidRPr="00874314" w:rsidTr="00D272EC">
        <w:tc>
          <w:tcPr>
            <w:tcW w:w="2382" w:type="dxa"/>
            <w:vAlign w:val="center"/>
          </w:tcPr>
          <w:p w:rsidR="0073728B" w:rsidRDefault="0073728B" w:rsidP="00D272E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[2,4,6,8,10]</w:t>
            </w:r>
          </w:p>
        </w:tc>
        <w:tc>
          <w:tcPr>
            <w:tcW w:w="936" w:type="dxa"/>
            <w:vAlign w:val="center"/>
          </w:tcPr>
          <w:p w:rsidR="0073728B" w:rsidRDefault="0073728B" w:rsidP="00D272E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2977" w:type="dxa"/>
          </w:tcPr>
          <w:p w:rsidR="0073728B" w:rsidRDefault="0073728B" w:rsidP="00D272E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:rsidR="0073728B" w:rsidRDefault="0073728B" w:rsidP="0073728B">
      <w:pPr>
        <w:pStyle w:val="Heading3"/>
      </w:pPr>
      <w:r>
        <w:lastRenderedPageBreak/>
        <w:t>Hints</w:t>
      </w:r>
    </w:p>
    <w:p w:rsidR="0073728B" w:rsidRDefault="0073728B" w:rsidP="0073728B">
      <w:pPr>
        <w:rPr>
          <w:lang w:val="en-GB"/>
        </w:rPr>
      </w:pPr>
      <w:r>
        <w:rPr>
          <w:lang w:val="en-GB"/>
        </w:rPr>
        <w:t xml:space="preserve">First, we receive the </w:t>
      </w:r>
      <w:r w:rsidRPr="00D86166">
        <w:rPr>
          <w:b/>
          <w:lang w:val="en-GB"/>
        </w:rPr>
        <w:t xml:space="preserve">array of strings </w:t>
      </w:r>
      <w:r>
        <w:rPr>
          <w:lang w:val="en-GB"/>
        </w:rPr>
        <w:t>and parse them to numbers.</w:t>
      </w:r>
    </w:p>
    <w:p w:rsidR="0073728B" w:rsidRDefault="0073728B" w:rsidP="0073728B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7B9947DC" wp14:editId="4266C91E">
            <wp:extent cx="4527276" cy="1056616"/>
            <wp:effectExtent l="19050" t="19050" r="26035" b="10795"/>
            <wp:docPr id="3" name="Picture 3" descr="C:\Users\v\AppData\Local\Microsoft\Windows\INetCache\Content.Word\mFfRtd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v\AppData\Local\Microsoft\Windows\INetCache\Content.Word\mFfRtdh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215" cy="1057302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3728B" w:rsidRDefault="0073728B" w:rsidP="0073728B">
      <w:pPr>
        <w:rPr>
          <w:lang w:val="en-GB"/>
        </w:rPr>
      </w:pPr>
      <w:r>
        <w:rPr>
          <w:lang w:val="en-GB"/>
        </w:rPr>
        <w:t xml:space="preserve">We will need two variables – </w:t>
      </w:r>
      <w:r w:rsidRPr="00930269">
        <w:rPr>
          <w:b/>
          <w:lang w:val="en-GB"/>
        </w:rPr>
        <w:t>even</w:t>
      </w:r>
      <w:r>
        <w:rPr>
          <w:lang w:val="en-GB"/>
        </w:rPr>
        <w:t xml:space="preserve"> and </w:t>
      </w:r>
      <w:r w:rsidRPr="00930269">
        <w:rPr>
          <w:b/>
          <w:lang w:val="en-GB"/>
        </w:rPr>
        <w:t>odd</w:t>
      </w:r>
      <w:r>
        <w:rPr>
          <w:lang w:val="en-GB"/>
        </w:rPr>
        <w:t xml:space="preserve"> sum. </w:t>
      </w:r>
      <w:r>
        <w:rPr>
          <w:lang w:val="en-GB"/>
        </w:rPr>
        <w:tab/>
      </w:r>
    </w:p>
    <w:p w:rsidR="0073728B" w:rsidRDefault="0073728B" w:rsidP="0073728B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7C3E6A06" wp14:editId="01765820">
            <wp:extent cx="2110740" cy="784860"/>
            <wp:effectExtent l="19050" t="19050" r="22860" b="15240"/>
            <wp:docPr id="9" name="Picture 9" descr="zHCCl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HCClT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7848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3728B" w:rsidRPr="00930269" w:rsidRDefault="0073728B" w:rsidP="0073728B">
      <w:pPr>
        <w:rPr>
          <w:lang w:val="bg-BG"/>
        </w:rPr>
      </w:pPr>
      <w:r>
        <w:rPr>
          <w:lang w:val="en-GB"/>
        </w:rPr>
        <w:t xml:space="preserve">Iterate through all elements in the array with </w:t>
      </w:r>
      <w:r w:rsidRPr="00DD7078">
        <w:rPr>
          <w:b/>
          <w:lang w:val="en-GB"/>
        </w:rPr>
        <w:t>for</w:t>
      </w:r>
      <w:r w:rsidRPr="00DD7078">
        <w:rPr>
          <w:b/>
          <w:lang w:val="bg-BG"/>
        </w:rPr>
        <w:t>-of</w:t>
      </w:r>
      <w:r w:rsidRPr="00DD7078">
        <w:rPr>
          <w:b/>
          <w:lang w:val="en-GB"/>
        </w:rPr>
        <w:t xml:space="preserve"> loop</w:t>
      </w:r>
      <w:r w:rsidRPr="00DD7078">
        <w:rPr>
          <w:b/>
          <w:lang w:val="bg-BG"/>
        </w:rPr>
        <w:t xml:space="preserve"> </w:t>
      </w:r>
      <w:r>
        <w:rPr>
          <w:lang w:val="bg-BG"/>
        </w:rPr>
        <w:t>and check if the number is odd or even</w:t>
      </w:r>
      <w:r>
        <w:rPr>
          <w:lang w:val="en-GB"/>
        </w:rPr>
        <w:t>.</w:t>
      </w:r>
    </w:p>
    <w:p w:rsidR="0073728B" w:rsidRDefault="0073728B" w:rsidP="0073728B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341F857D" wp14:editId="3850D94A">
            <wp:extent cx="2763982" cy="1671244"/>
            <wp:effectExtent l="19050" t="19050" r="17780" b="24765"/>
            <wp:docPr id="37" name="Picture 37" descr="XR5TG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XR5TGB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982" cy="167124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3728B" w:rsidRDefault="0073728B" w:rsidP="0073728B">
      <w:pPr>
        <w:rPr>
          <w:lang w:val="en-GB"/>
        </w:rPr>
      </w:pPr>
      <w:r>
        <w:rPr>
          <w:lang w:val="en-GB"/>
        </w:rPr>
        <w:t>Print the difference.</w:t>
      </w:r>
    </w:p>
    <w:p w:rsidR="0073728B" w:rsidRDefault="0073728B" w:rsidP="0073728B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10ACB8CD" wp14:editId="4D3A4239">
            <wp:extent cx="3795348" cy="551458"/>
            <wp:effectExtent l="19050" t="19050" r="15240" b="20320"/>
            <wp:docPr id="38" name="Picture 38" descr="MJycx7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Jycx7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875" cy="554586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3728B" w:rsidRDefault="0073728B" w:rsidP="0073728B">
      <w:pPr>
        <w:pStyle w:val="Heading2"/>
        <w:ind w:left="360" w:hanging="360"/>
        <w:rPr>
          <w:lang w:eastAsia="bg-BG"/>
        </w:rPr>
      </w:pPr>
      <w:r>
        <w:rPr>
          <w:lang w:eastAsia="bg-BG"/>
        </w:rPr>
        <w:t>Equal Arrays</w:t>
      </w:r>
    </w:p>
    <w:p w:rsidR="0073728B" w:rsidRDefault="0073728B" w:rsidP="0073728B">
      <w:pPr>
        <w:tabs>
          <w:tab w:val="num" w:pos="720"/>
        </w:tabs>
      </w:pPr>
      <w:r>
        <w:t xml:space="preserve">Receive </w:t>
      </w:r>
      <w:r w:rsidRPr="00E25923">
        <w:rPr>
          <w:b/>
        </w:rPr>
        <w:t>two</w:t>
      </w:r>
      <w:r>
        <w:t xml:space="preserve"> </w:t>
      </w:r>
      <w:r w:rsidRPr="00E25923">
        <w:rPr>
          <w:b/>
        </w:rPr>
        <w:t>string arrays</w:t>
      </w:r>
      <w:r>
        <w:t xml:space="preserve"> and print on the console whether they are </w:t>
      </w:r>
      <w:r w:rsidRPr="00E25923">
        <w:rPr>
          <w:b/>
        </w:rPr>
        <w:t>identical</w:t>
      </w:r>
      <w:r>
        <w:t xml:space="preserve"> or not. </w:t>
      </w:r>
    </w:p>
    <w:p w:rsidR="0073728B" w:rsidRDefault="0073728B" w:rsidP="0073728B">
      <w:pPr>
        <w:tabs>
          <w:tab w:val="num" w:pos="720"/>
        </w:tabs>
      </w:pPr>
      <w:r>
        <w:t xml:space="preserve">Arrays are identical if their elements are </w:t>
      </w:r>
      <w:r w:rsidRPr="00E25923">
        <w:rPr>
          <w:b/>
        </w:rPr>
        <w:t>equal</w:t>
      </w:r>
      <w:r>
        <w:t xml:space="preserve">. If the arrays are identical find the </w:t>
      </w:r>
      <w:r w:rsidRPr="00E25923">
        <w:rPr>
          <w:b/>
        </w:rPr>
        <w:t>sum</w:t>
      </w:r>
      <w:r>
        <w:t xml:space="preserve"> of the first one and print on the console following message: </w:t>
      </w:r>
    </w:p>
    <w:p w:rsidR="0073728B" w:rsidRDefault="0073728B" w:rsidP="0073728B">
      <w:pPr>
        <w:tabs>
          <w:tab w:val="num" w:pos="720"/>
        </w:tabs>
      </w:pPr>
      <w:r>
        <w:t>'</w:t>
      </w:r>
      <w:r w:rsidRPr="00E25923">
        <w:rPr>
          <w:b/>
        </w:rPr>
        <w:t>Arrays are identical. Sum: {sum}</w:t>
      </w:r>
      <w:r>
        <w:t>'</w:t>
      </w:r>
    </w:p>
    <w:p w:rsidR="0073728B" w:rsidRDefault="0073728B" w:rsidP="0073728B">
      <w:pPr>
        <w:tabs>
          <w:tab w:val="num" w:pos="720"/>
        </w:tabs>
      </w:pPr>
      <w:r>
        <w:t xml:space="preserve"> If the arrays are </w:t>
      </w:r>
      <w:r w:rsidRPr="00DD7078">
        <w:rPr>
          <w:b/>
        </w:rPr>
        <w:t>not identical</w:t>
      </w:r>
      <w:r>
        <w:t xml:space="preserve"> find the </w:t>
      </w:r>
      <w:r w:rsidRPr="00E25923">
        <w:rPr>
          <w:b/>
        </w:rPr>
        <w:t>first index</w:t>
      </w:r>
      <w:r>
        <w:t xml:space="preserve"> where the arrays </w:t>
      </w:r>
      <w:r w:rsidRPr="00E25923">
        <w:rPr>
          <w:b/>
        </w:rPr>
        <w:t>differ</w:t>
      </w:r>
      <w:r>
        <w:t xml:space="preserve"> and print on the console following message:</w:t>
      </w:r>
    </w:p>
    <w:p w:rsidR="0073728B" w:rsidRDefault="0073728B" w:rsidP="0073728B">
      <w:pPr>
        <w:tabs>
          <w:tab w:val="num" w:pos="720"/>
        </w:tabs>
      </w:pPr>
      <w:r>
        <w:lastRenderedPageBreak/>
        <w:t xml:space="preserve"> '</w:t>
      </w:r>
      <w:bookmarkStart w:id="0" w:name="OLE_LINK1"/>
      <w:r w:rsidRPr="00E25923">
        <w:rPr>
          <w:b/>
        </w:rPr>
        <w:t>Arrays are not identical. Found difference at {index} index</w:t>
      </w:r>
      <w:bookmarkEnd w:id="0"/>
      <w:r>
        <w:t>'.</w:t>
      </w:r>
    </w:p>
    <w:p w:rsidR="0073728B" w:rsidRDefault="0073728B" w:rsidP="0073728B">
      <w:pPr>
        <w:pStyle w:val="Heading3"/>
      </w:pPr>
    </w:p>
    <w:p w:rsidR="0073728B" w:rsidRDefault="0073728B" w:rsidP="0073728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6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4140"/>
      </w:tblGrid>
      <w:tr w:rsidR="0073728B" w:rsidRPr="004C40B4" w:rsidTr="00D272EC">
        <w:tc>
          <w:tcPr>
            <w:tcW w:w="5552" w:type="dxa"/>
            <w:shd w:val="clear" w:color="auto" w:fill="D9D9D9" w:themeFill="background1" w:themeFillShade="D9"/>
            <w:vAlign w:val="center"/>
          </w:tcPr>
          <w:p w:rsidR="0073728B" w:rsidRPr="00927CBC" w:rsidRDefault="0073728B" w:rsidP="00D272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:rsidR="0073728B" w:rsidRPr="00927CBC" w:rsidRDefault="0073728B" w:rsidP="00D272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3728B" w:rsidRPr="00874314" w:rsidTr="00D272EC">
        <w:tc>
          <w:tcPr>
            <w:tcW w:w="5552" w:type="dxa"/>
            <w:vAlign w:val="center"/>
          </w:tcPr>
          <w:p w:rsidR="0073728B" w:rsidRPr="00874314" w:rsidRDefault="0073728B" w:rsidP="00D272E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['10','20','30'], ['10','20','30']</w:t>
            </w:r>
          </w:p>
        </w:tc>
        <w:tc>
          <w:tcPr>
            <w:tcW w:w="4140" w:type="dxa"/>
            <w:vAlign w:val="center"/>
          </w:tcPr>
          <w:p w:rsidR="0073728B" w:rsidRPr="00874314" w:rsidRDefault="0073728B" w:rsidP="00D272EC">
            <w:pPr>
              <w:spacing w:before="0" w:after="0"/>
              <w:rPr>
                <w:rFonts w:ascii="Consolas" w:hAnsi="Consolas"/>
                <w:noProof/>
              </w:rPr>
            </w:pPr>
            <w:r w:rsidRPr="009F5A8E">
              <w:rPr>
                <w:rFonts w:ascii="Consolas" w:hAnsi="Consolas"/>
                <w:noProof/>
              </w:rPr>
              <w:t>Arrays are identical. Sum: 60</w:t>
            </w:r>
          </w:p>
        </w:tc>
      </w:tr>
      <w:tr w:rsidR="0073728B" w:rsidRPr="00874314" w:rsidTr="00D272EC">
        <w:tc>
          <w:tcPr>
            <w:tcW w:w="5552" w:type="dxa"/>
            <w:vAlign w:val="center"/>
          </w:tcPr>
          <w:p w:rsidR="0073728B" w:rsidRPr="00874314" w:rsidRDefault="0073728B" w:rsidP="00D272E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['1','2','3','4','5'], ['1','2','4','4','5']</w:t>
            </w:r>
          </w:p>
        </w:tc>
        <w:tc>
          <w:tcPr>
            <w:tcW w:w="4140" w:type="dxa"/>
            <w:vAlign w:val="center"/>
          </w:tcPr>
          <w:p w:rsidR="0073728B" w:rsidRPr="00874314" w:rsidRDefault="0073728B" w:rsidP="00D272EC">
            <w:pPr>
              <w:spacing w:before="0" w:after="0"/>
              <w:rPr>
                <w:rFonts w:ascii="Consolas" w:hAnsi="Consolas"/>
                <w:noProof/>
              </w:rPr>
            </w:pPr>
            <w:r w:rsidRPr="009F5A8E">
              <w:rPr>
                <w:rFonts w:ascii="Consolas" w:hAnsi="Consolas"/>
                <w:bCs/>
                <w:noProof/>
              </w:rPr>
              <w:t>Arrays are not identical. Found difference at 2 index</w:t>
            </w:r>
          </w:p>
        </w:tc>
      </w:tr>
      <w:tr w:rsidR="0073728B" w:rsidRPr="00874314" w:rsidTr="00D272EC">
        <w:tc>
          <w:tcPr>
            <w:tcW w:w="5552" w:type="dxa"/>
            <w:vAlign w:val="center"/>
          </w:tcPr>
          <w:p w:rsidR="0073728B" w:rsidRPr="00874314" w:rsidRDefault="0073728B" w:rsidP="00D272E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['1'], ['10']</w:t>
            </w:r>
          </w:p>
        </w:tc>
        <w:tc>
          <w:tcPr>
            <w:tcW w:w="4140" w:type="dxa"/>
            <w:vAlign w:val="center"/>
          </w:tcPr>
          <w:p w:rsidR="0073728B" w:rsidRPr="00874314" w:rsidRDefault="0073728B" w:rsidP="00D272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5A8E">
              <w:rPr>
                <w:rFonts w:ascii="Consolas" w:hAnsi="Consolas"/>
                <w:bCs/>
                <w:noProof/>
              </w:rPr>
              <w:t>Arrays are not identical. Found difference at 0 index</w:t>
            </w:r>
          </w:p>
        </w:tc>
      </w:tr>
    </w:tbl>
    <w:p w:rsidR="0073728B" w:rsidRDefault="0073728B" w:rsidP="0073728B">
      <w:pPr>
        <w:pStyle w:val="Heading3"/>
      </w:pPr>
      <w:r>
        <w:t>Hints</w:t>
      </w:r>
    </w:p>
    <w:p w:rsidR="0073728B" w:rsidRDefault="0073728B" w:rsidP="0073728B">
      <w:pPr>
        <w:tabs>
          <w:tab w:val="num" w:pos="720"/>
        </w:tabs>
      </w:pPr>
      <w:r>
        <w:t xml:space="preserve">First we receive </w:t>
      </w:r>
      <w:r w:rsidRPr="00DD7078">
        <w:rPr>
          <w:b/>
        </w:rPr>
        <w:t>two</w:t>
      </w:r>
      <w:r>
        <w:t xml:space="preserve"> arrays of strings and parse them.</w:t>
      </w:r>
    </w:p>
    <w:p w:rsidR="0073728B" w:rsidRDefault="0073728B" w:rsidP="0073728B">
      <w:pPr>
        <w:tabs>
          <w:tab w:val="num" w:pos="720"/>
        </w:tabs>
        <w:rPr>
          <w:vertAlign w:val="subscript"/>
          <w:lang w:val="en-GB"/>
        </w:rPr>
      </w:pPr>
      <w:r>
        <w:rPr>
          <w:noProof/>
          <w:vertAlign w:val="subscript"/>
          <w:lang w:val="bg-BG" w:eastAsia="bg-BG"/>
        </w:rPr>
        <w:drawing>
          <wp:inline distT="0" distB="0" distL="0" distR="0" wp14:anchorId="4F0B75EC" wp14:editId="05B7CA2F">
            <wp:extent cx="3863644" cy="1718632"/>
            <wp:effectExtent l="19050" t="19050" r="22860" b="15240"/>
            <wp:docPr id="39" name="Picture 39" descr="j1dO3V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1dO3V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423" cy="1718978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3728B" w:rsidRDefault="0073728B" w:rsidP="0073728B">
      <w:pPr>
        <w:tabs>
          <w:tab w:val="num" w:pos="720"/>
        </w:tabs>
        <w:rPr>
          <w:lang w:val="en-GB"/>
        </w:rPr>
      </w:pPr>
      <w:r>
        <w:rPr>
          <w:lang w:val="en-GB"/>
        </w:rPr>
        <w:t xml:space="preserve">Iterate through the arrays and </w:t>
      </w:r>
      <w:r w:rsidRPr="00DD7078">
        <w:rPr>
          <w:b/>
          <w:lang w:val="en-GB"/>
        </w:rPr>
        <w:t>compare all element</w:t>
      </w:r>
      <w:r>
        <w:rPr>
          <w:lang w:val="en-GB"/>
        </w:rPr>
        <w:t xml:space="preserve">. If the elements are </w:t>
      </w:r>
      <w:r w:rsidRPr="00DD7078">
        <w:rPr>
          <w:b/>
          <w:lang w:val="en-GB"/>
        </w:rPr>
        <w:t>not equal</w:t>
      </w:r>
      <w:r>
        <w:rPr>
          <w:lang w:val="en-GB"/>
        </w:rPr>
        <w:t xml:space="preserve"> print the required message and break the loop. </w:t>
      </w:r>
    </w:p>
    <w:p w:rsidR="0073728B" w:rsidRPr="0077699C" w:rsidRDefault="0073728B" w:rsidP="0073728B">
      <w:pPr>
        <w:tabs>
          <w:tab w:val="num" w:pos="720"/>
        </w:tabs>
        <w:rPr>
          <w:vertAlign w:val="subscript"/>
          <w:lang w:val="en-GB"/>
        </w:rPr>
      </w:pPr>
      <w:r>
        <w:rPr>
          <w:noProof/>
          <w:vertAlign w:val="subscript"/>
          <w:lang w:val="bg-BG" w:eastAsia="bg-BG"/>
        </w:rPr>
        <w:drawing>
          <wp:inline distT="0" distB="0" distL="0" distR="0" wp14:anchorId="76D432AE" wp14:editId="45A93399">
            <wp:extent cx="6362700" cy="1409700"/>
            <wp:effectExtent l="19050" t="19050" r="19050" b="19050"/>
            <wp:docPr id="40" name="Picture 40" descr="J85Cs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85Csmo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4097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3728B" w:rsidRPr="00F16739" w:rsidRDefault="0073728B" w:rsidP="0073728B">
      <w:pPr>
        <w:rPr>
          <w:lang w:val="en-GB"/>
        </w:rPr>
      </w:pPr>
      <w:r>
        <w:rPr>
          <w:lang w:val="en-GB"/>
        </w:rPr>
        <w:t>Think about how to solve the other part of the problem.</w:t>
      </w:r>
    </w:p>
    <w:p w:rsidR="0073728B" w:rsidRDefault="0073728B" w:rsidP="0073728B">
      <w:pPr>
        <w:pStyle w:val="Heading2"/>
        <w:ind w:left="360" w:hanging="360"/>
        <w:rPr>
          <w:lang w:eastAsia="bg-BG"/>
        </w:rPr>
      </w:pPr>
      <w:r>
        <w:rPr>
          <w:lang w:eastAsia="bg-BG"/>
        </w:rPr>
        <w:t>Condense Array to Number</w:t>
      </w:r>
    </w:p>
    <w:p w:rsidR="0073728B" w:rsidRDefault="0073728B" w:rsidP="0073728B">
      <w:pPr>
        <w:tabs>
          <w:tab w:val="num" w:pos="720"/>
        </w:tabs>
      </w:pPr>
      <w:r>
        <w:t xml:space="preserve">Write a program to receive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>
        <w:rPr>
          <w:b/>
        </w:rPr>
        <w:t>numbers</w:t>
      </w:r>
      <w:r>
        <w:t xml:space="preserve"> and </w:t>
      </w:r>
      <w:r w:rsidRPr="00025FE0">
        <w:rPr>
          <w:b/>
        </w:rPr>
        <w:t>condense</w:t>
      </w:r>
      <w:r>
        <w:t xml:space="preserve"> them by </w:t>
      </w:r>
      <w:r w:rsidRPr="00C74580">
        <w:rPr>
          <w:b/>
        </w:rPr>
        <w:t>summing</w:t>
      </w:r>
      <w:r>
        <w:t xml:space="preserve"> adjacent couples of elements until a </w:t>
      </w:r>
      <w:r w:rsidRPr="00025FE0">
        <w:rPr>
          <w:b/>
        </w:rPr>
        <w:t xml:space="preserve">single </w:t>
      </w:r>
      <w:r>
        <w:rPr>
          <w:b/>
        </w:rPr>
        <w:t>number</w:t>
      </w:r>
      <w:r>
        <w:t xml:space="preserve"> is obtained. </w:t>
      </w:r>
    </w:p>
    <w:p w:rsidR="0073728B" w:rsidRPr="00840312" w:rsidRDefault="0073728B" w:rsidP="0073728B">
      <w:pPr>
        <w:tabs>
          <w:tab w:val="num" w:pos="720"/>
        </w:tabs>
        <w:rPr>
          <w:lang w:val="bg-BG"/>
        </w:rPr>
      </w:pPr>
      <w:r>
        <w:lastRenderedPageBreak/>
        <w:t>For example, if we have 3 elements [2, 10, 3], we sum the first two and the second two elements and obtain {2+10, 10+3} = {12, 13}, then we sum again all adjacent elements and obtain {12+13} = {25}.</w:t>
      </w:r>
    </w:p>
    <w:p w:rsidR="0073728B" w:rsidRDefault="0073728B" w:rsidP="0073728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2"/>
        <w:gridCol w:w="900"/>
        <w:gridCol w:w="7648"/>
      </w:tblGrid>
      <w:tr w:rsidR="0073728B" w:rsidRPr="004C40B4" w:rsidTr="00D272EC">
        <w:tc>
          <w:tcPr>
            <w:tcW w:w="1772" w:type="dxa"/>
            <w:shd w:val="clear" w:color="auto" w:fill="D9D9D9" w:themeFill="background1" w:themeFillShade="D9"/>
            <w:vAlign w:val="center"/>
          </w:tcPr>
          <w:p w:rsidR="0073728B" w:rsidRPr="00927CBC" w:rsidRDefault="0073728B" w:rsidP="00D272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73728B" w:rsidRPr="00927CBC" w:rsidRDefault="0073728B" w:rsidP="00D272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648" w:type="dxa"/>
            <w:shd w:val="clear" w:color="auto" w:fill="D9D9D9" w:themeFill="background1" w:themeFillShade="D9"/>
            <w:vAlign w:val="center"/>
          </w:tcPr>
          <w:p w:rsidR="0073728B" w:rsidRPr="00720DD7" w:rsidRDefault="0073728B" w:rsidP="00D272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3728B" w:rsidRPr="00720DD7" w:rsidTr="00D272EC">
        <w:tc>
          <w:tcPr>
            <w:tcW w:w="1772" w:type="dxa"/>
            <w:vAlign w:val="center"/>
          </w:tcPr>
          <w:p w:rsidR="0073728B" w:rsidRPr="00720DD7" w:rsidRDefault="0073728B" w:rsidP="00D272E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[2,10,</w:t>
            </w:r>
            <w:r w:rsidRPr="00720DD7">
              <w:rPr>
                <w:rFonts w:ascii="Consolas" w:hAnsi="Consolas"/>
              </w:rPr>
              <w:t>3</w:t>
            </w:r>
            <w:r>
              <w:rPr>
                <w:rFonts w:ascii="Consolas" w:hAnsi="Consolas"/>
              </w:rPr>
              <w:t>]</w:t>
            </w:r>
          </w:p>
        </w:tc>
        <w:tc>
          <w:tcPr>
            <w:tcW w:w="900" w:type="dxa"/>
            <w:vAlign w:val="center"/>
          </w:tcPr>
          <w:p w:rsidR="0073728B" w:rsidRPr="00720DD7" w:rsidRDefault="0073728B" w:rsidP="00D272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20DD7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7648" w:type="dxa"/>
            <w:vAlign w:val="center"/>
          </w:tcPr>
          <w:p w:rsidR="0073728B" w:rsidRPr="00720DD7" w:rsidRDefault="0073728B" w:rsidP="00D272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20DD7">
              <w:rPr>
                <w:rFonts w:ascii="Consolas" w:hAnsi="Consolas"/>
              </w:rPr>
              <w:t xml:space="preserve">2 10 3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2+10 10+3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12 13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12 + 13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25</w:t>
            </w:r>
          </w:p>
        </w:tc>
      </w:tr>
      <w:tr w:rsidR="0073728B" w:rsidRPr="00720DD7" w:rsidTr="00D272EC">
        <w:tc>
          <w:tcPr>
            <w:tcW w:w="1772" w:type="dxa"/>
            <w:vAlign w:val="center"/>
          </w:tcPr>
          <w:p w:rsidR="0073728B" w:rsidRPr="00720DD7" w:rsidRDefault="0073728B" w:rsidP="00D272E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[5,0,4,1,2]</w:t>
            </w:r>
          </w:p>
        </w:tc>
        <w:tc>
          <w:tcPr>
            <w:tcW w:w="900" w:type="dxa"/>
            <w:vAlign w:val="center"/>
          </w:tcPr>
          <w:p w:rsidR="0073728B" w:rsidRPr="00720DD7" w:rsidRDefault="0073728B" w:rsidP="00D272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20DD7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7648" w:type="dxa"/>
            <w:vAlign w:val="center"/>
          </w:tcPr>
          <w:p w:rsidR="0073728B" w:rsidRPr="00720DD7" w:rsidRDefault="0073728B" w:rsidP="00D272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20DD7">
              <w:rPr>
                <w:rFonts w:ascii="Consolas" w:hAnsi="Consolas"/>
                <w:bCs/>
              </w:rPr>
              <w:t>5 0 4 1 2</w:t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t>5</w:t>
            </w:r>
            <w:r>
              <w:rPr>
                <w:rFonts w:ascii="Consolas" w:hAnsi="Consolas"/>
                <w:bCs/>
              </w:rPr>
              <w:t>+</w:t>
            </w:r>
            <w:r w:rsidRPr="00720DD7">
              <w:rPr>
                <w:rFonts w:ascii="Consolas" w:hAnsi="Consolas"/>
                <w:bCs/>
              </w:rPr>
              <w:t>0</w:t>
            </w:r>
            <w:r>
              <w:rPr>
                <w:rFonts w:ascii="Consolas" w:hAnsi="Consolas"/>
                <w:bCs/>
              </w:rPr>
              <w:t xml:space="preserve"> 0+</w:t>
            </w:r>
            <w:r w:rsidRPr="00720DD7">
              <w:rPr>
                <w:rFonts w:ascii="Consolas" w:hAnsi="Consolas"/>
                <w:bCs/>
              </w:rPr>
              <w:t>4</w:t>
            </w:r>
            <w:r>
              <w:rPr>
                <w:rFonts w:ascii="Consolas" w:hAnsi="Consolas"/>
                <w:bCs/>
              </w:rPr>
              <w:t xml:space="preserve"> 4+</w:t>
            </w:r>
            <w:r w:rsidRPr="00720DD7">
              <w:rPr>
                <w:rFonts w:ascii="Consolas" w:hAnsi="Consolas"/>
                <w:bCs/>
              </w:rPr>
              <w:t>1</w:t>
            </w:r>
            <w:r>
              <w:rPr>
                <w:rFonts w:ascii="Consolas" w:hAnsi="Consolas"/>
                <w:bCs/>
              </w:rPr>
              <w:t xml:space="preserve"> 1+</w:t>
            </w:r>
            <w:r w:rsidRPr="00720DD7"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5 4 5 3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5+4 4+5 5+3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9 9 8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9+9 9+8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18 17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18+17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35</w:t>
            </w:r>
          </w:p>
        </w:tc>
      </w:tr>
      <w:tr w:rsidR="0073728B" w:rsidRPr="00720DD7" w:rsidTr="00D272EC">
        <w:tc>
          <w:tcPr>
            <w:tcW w:w="1772" w:type="dxa"/>
            <w:vAlign w:val="center"/>
          </w:tcPr>
          <w:p w:rsidR="0073728B" w:rsidRPr="00720DD7" w:rsidRDefault="0073728B" w:rsidP="00D272E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[1]</w:t>
            </w:r>
          </w:p>
        </w:tc>
        <w:tc>
          <w:tcPr>
            <w:tcW w:w="900" w:type="dxa"/>
            <w:vAlign w:val="center"/>
          </w:tcPr>
          <w:p w:rsidR="0073728B" w:rsidRPr="00720DD7" w:rsidRDefault="0073728B" w:rsidP="00D272E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648" w:type="dxa"/>
            <w:vAlign w:val="center"/>
          </w:tcPr>
          <w:p w:rsidR="0073728B" w:rsidRPr="00720DD7" w:rsidRDefault="0073728B" w:rsidP="00D272E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  <w:r w:rsidRPr="007D6203">
              <w:rPr>
                <w:bCs/>
              </w:rPr>
              <w:t xml:space="preserve"> is already condensed to number</w:t>
            </w:r>
          </w:p>
        </w:tc>
      </w:tr>
    </w:tbl>
    <w:p w:rsidR="0073728B" w:rsidRDefault="0073728B" w:rsidP="0073728B">
      <w:pPr>
        <w:pStyle w:val="Heading3"/>
      </w:pPr>
      <w:r>
        <w:t>Hints</w:t>
      </w:r>
    </w:p>
    <w:p w:rsidR="0073728B" w:rsidRDefault="0073728B" w:rsidP="0073728B">
      <w:r>
        <w:t xml:space="preserve">While we have more than one element in the array </w:t>
      </w:r>
      <w:r w:rsidRPr="003E306B">
        <w:rPr>
          <w:rStyle w:val="CodeChar"/>
        </w:rPr>
        <w:t>nums[]</w:t>
      </w:r>
      <w:r>
        <w:t>, repeat the following:</w:t>
      </w:r>
    </w:p>
    <w:p w:rsidR="0073728B" w:rsidRDefault="0073728B" w:rsidP="0073728B">
      <w:pPr>
        <w:pStyle w:val="ListParagraph"/>
        <w:numPr>
          <w:ilvl w:val="0"/>
          <w:numId w:val="18"/>
        </w:numPr>
      </w:pPr>
      <w:r>
        <w:t xml:space="preserve">Allocate a new array </w:t>
      </w:r>
      <w:r w:rsidRPr="003E306B">
        <w:rPr>
          <w:rStyle w:val="CodeChar"/>
        </w:rPr>
        <w:t>condensed[]</w:t>
      </w:r>
      <w:r>
        <w:t xml:space="preserve"> of size </w:t>
      </w:r>
      <w:r w:rsidRPr="003E306B">
        <w:rPr>
          <w:rStyle w:val="CodeChar"/>
        </w:rPr>
        <w:t>nums.Length-1</w:t>
      </w:r>
      <w:r>
        <w:t>.</w:t>
      </w:r>
    </w:p>
    <w:p w:rsidR="0073728B" w:rsidRDefault="0073728B" w:rsidP="0073728B">
      <w:pPr>
        <w:pStyle w:val="ListParagraph"/>
        <w:numPr>
          <w:ilvl w:val="0"/>
          <w:numId w:val="18"/>
        </w:numPr>
      </w:pPr>
      <w:r>
        <w:t xml:space="preserve">Sum the numbers from </w:t>
      </w:r>
      <w:r w:rsidRPr="003E306B">
        <w:rPr>
          <w:rStyle w:val="CodeChar"/>
        </w:rPr>
        <w:t>nums[]</w:t>
      </w:r>
      <w:r>
        <w:t xml:space="preserve"> to </w:t>
      </w:r>
      <w:r w:rsidRPr="003E306B">
        <w:rPr>
          <w:rStyle w:val="CodeChar"/>
        </w:rPr>
        <w:t>condensed[]</w:t>
      </w:r>
      <w:r>
        <w:t>:</w:t>
      </w:r>
    </w:p>
    <w:p w:rsidR="0073728B" w:rsidRDefault="0073728B" w:rsidP="0073728B">
      <w:pPr>
        <w:pStyle w:val="Code"/>
        <w:numPr>
          <w:ilvl w:val="1"/>
          <w:numId w:val="18"/>
        </w:numPr>
      </w:pPr>
      <w:r>
        <w:t>condensed[i] = nums[i] + nums[i+1]</w:t>
      </w:r>
    </w:p>
    <w:p w:rsidR="0073728B" w:rsidRDefault="0073728B" w:rsidP="0073728B">
      <w:pPr>
        <w:pStyle w:val="Code"/>
        <w:numPr>
          <w:ilvl w:val="0"/>
          <w:numId w:val="18"/>
        </w:numPr>
      </w:pPr>
      <w:r>
        <w:t>nums[] = condensed[]</w:t>
      </w:r>
    </w:p>
    <w:p w:rsidR="0073728B" w:rsidRDefault="0073728B" w:rsidP="0073728B">
      <w:pPr>
        <w:spacing w:before="60" w:after="60"/>
      </w:pPr>
      <w:r>
        <w:t>The process is illustrated below:</w:t>
      </w:r>
    </w:p>
    <w:p w:rsidR="009801CC" w:rsidRDefault="0073728B" w:rsidP="0073728B">
      <w:pPr>
        <w:pStyle w:val="Code"/>
        <w:ind w:firstLine="360"/>
      </w:pPr>
      <w:r>
        <w:rPr>
          <w:lang w:val="bg-BG" w:eastAsia="bg-BG"/>
        </w:rPr>
        <w:drawing>
          <wp:inline distT="0" distB="0" distL="0" distR="0" wp14:anchorId="072D4E20" wp14:editId="701AD76C">
            <wp:extent cx="1918800" cy="871200"/>
            <wp:effectExtent l="19050" t="19050" r="24765" b="2476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  <w:bookmarkStart w:id="1" w:name="_GoBack"/>
      <w:r>
        <w:rPr>
          <w:lang w:val="bg-BG" w:eastAsia="bg-BG"/>
        </w:rPr>
        <w:drawing>
          <wp:inline distT="0" distB="0" distL="0" distR="0" wp14:anchorId="50C7341B" wp14:editId="0526E2FA">
            <wp:extent cx="1688400" cy="882000"/>
            <wp:effectExtent l="19050" t="19050" r="26670" b="139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1"/>
    </w:p>
    <w:sectPr w:rsidR="009801CC">
      <w:footerReference w:type="default" r:id="rId2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D16" w:rsidRDefault="00323D16" w:rsidP="004A2906">
      <w:pPr>
        <w:spacing w:before="0" w:after="0" w:line="240" w:lineRule="auto"/>
      </w:pPr>
      <w:r>
        <w:separator/>
      </w:r>
    </w:p>
  </w:endnote>
  <w:endnote w:type="continuationSeparator" w:id="0">
    <w:p w:rsidR="00323D16" w:rsidRDefault="00323D16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906" w:rsidRPr="00AC77AD" w:rsidRDefault="004A2906" w:rsidP="007C2AE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27ED5104" wp14:editId="5649C3D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A1F4DF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483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483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3280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C483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C483C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65DF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FD903B" wp14:editId="1892E64D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99DAA8" wp14:editId="67665232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6C28F8" wp14:editId="5F6CA60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29747D" wp14:editId="5F66D07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58B5D6" wp14:editId="14447A3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11F8B6" wp14:editId="267F1857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D57A40" wp14:editId="3CBFCF61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8385E5" wp14:editId="41B46ADF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74CE32" wp14:editId="39171E32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EE2953" wp14:editId="39B421BB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209C7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FD903B" wp14:editId="1892E64D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99DAA8" wp14:editId="67665232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6C28F8" wp14:editId="5F6CA60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29747D" wp14:editId="5F66D07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58B5D6" wp14:editId="14447A3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11F8B6" wp14:editId="267F1857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4D57A40" wp14:editId="3CBFCF61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8385E5" wp14:editId="41B46ADF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74CE32" wp14:editId="39171E32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EE2953" wp14:editId="39B421BB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D16" w:rsidRDefault="00323D16" w:rsidP="004A2906">
      <w:pPr>
        <w:spacing w:before="0" w:after="0" w:line="240" w:lineRule="auto"/>
      </w:pPr>
      <w:r>
        <w:separator/>
      </w:r>
    </w:p>
  </w:footnote>
  <w:footnote w:type="continuationSeparator" w:id="0">
    <w:p w:rsidR="00323D16" w:rsidRDefault="00323D16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13"/>
  </w:num>
  <w:num w:numId="5">
    <w:abstractNumId w:val="9"/>
  </w:num>
  <w:num w:numId="6">
    <w:abstractNumId w:val="1"/>
  </w:num>
  <w:num w:numId="7">
    <w:abstractNumId w:val="8"/>
  </w:num>
  <w:num w:numId="8">
    <w:abstractNumId w:val="0"/>
  </w:num>
  <w:num w:numId="9">
    <w:abstractNumId w:val="4"/>
  </w:num>
  <w:num w:numId="10">
    <w:abstractNumId w:val="15"/>
  </w:num>
  <w:num w:numId="11">
    <w:abstractNumId w:val="16"/>
  </w:num>
  <w:num w:numId="12">
    <w:abstractNumId w:val="10"/>
  </w:num>
  <w:num w:numId="13">
    <w:abstractNumId w:val="7"/>
  </w:num>
  <w:num w:numId="14">
    <w:abstractNumId w:val="11"/>
  </w:num>
  <w:num w:numId="15">
    <w:abstractNumId w:val="17"/>
  </w:num>
  <w:num w:numId="16">
    <w:abstractNumId w:val="14"/>
  </w:num>
  <w:num w:numId="17">
    <w:abstractNumId w:val="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611"/>
    <w:rsid w:val="000C483C"/>
    <w:rsid w:val="00323D16"/>
    <w:rsid w:val="004A2906"/>
    <w:rsid w:val="006A3611"/>
    <w:rsid w:val="0073728B"/>
    <w:rsid w:val="00773095"/>
    <w:rsid w:val="009801CC"/>
    <w:rsid w:val="00DA26FC"/>
    <w:rsid w:val="00E17B9F"/>
    <w:rsid w:val="00E3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9227B6-DEE0-4283-A149-DBB4E604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90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43/js-fundamentals-may-2019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43/Array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6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9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0.png"/><Relationship Id="rId12" Type="http://schemas.openxmlformats.org/officeDocument/2006/relationships/image" Target="media/image23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8.png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22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4.png"/><Relationship Id="rId22" Type="http://schemas.openxmlformats.org/officeDocument/2006/relationships/image" Target="media/image2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C5F57-6D1B-4C7C-A863-FCE58C26B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0</TotalTime>
  <Pages>7</Pages>
  <Words>669</Words>
  <Characters>3815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Kiril Kirilov</cp:lastModifiedBy>
  <cp:revision>2</cp:revision>
  <dcterms:created xsi:type="dcterms:W3CDTF">2019-05-20T08:46:00Z</dcterms:created>
  <dcterms:modified xsi:type="dcterms:W3CDTF">2019-05-20T08:46:00Z</dcterms:modified>
</cp:coreProperties>
</file>